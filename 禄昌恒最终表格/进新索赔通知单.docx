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D97263">
        <w:trPr>
          <w:cantSplit/>
          <w:trHeight w:val="8720"/>
        </w:trPr>
        <w:tc>
          <w:tcPr>
            <w:tcW w:w="9648" w:type="dxa"/>
          </w:tcPr>
          <w:p w:rsidR="00D97263" w:rsidRDefault="00CD7691">
            <w:pPr>
              <w:jc w:val="center"/>
              <w:rPr>
                <w:b/>
                <w:sz w:val="36"/>
                <w:szCs w:val="36"/>
              </w:rPr>
            </w:pPr>
            <w:bookmarkStart w:id="0" w:name="_Hlk536171660"/>
            <w:r>
              <w:rPr>
                <w:rFonts w:hint="eastAsia"/>
                <w:b/>
                <w:sz w:val="36"/>
                <w:szCs w:val="36"/>
              </w:rPr>
              <w:t>索赔通知单</w:t>
            </w:r>
          </w:p>
          <w:p w:rsidR="00D97263" w:rsidRDefault="00CD7691">
            <w:pPr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编号：</w:t>
            </w:r>
            <w:r>
              <w:rPr>
                <w:rFonts w:ascii="宋体" w:hAnsi="宋体" w:hint="eastAsia"/>
                <w:sz w:val="24"/>
              </w:rPr>
              <w:t>201</w:t>
            </w:r>
            <w:r w:rsidR="004028E4">
              <w:rPr>
                <w:rFonts w:ascii="宋体" w:hAnsi="宋体"/>
                <w:sz w:val="24"/>
              </w:rPr>
              <w:t>90</w:t>
            </w:r>
            <w:r w:rsidR="00E9169E">
              <w:rPr>
                <w:rFonts w:ascii="宋体" w:hAnsi="宋体"/>
                <w:sz w:val="24"/>
              </w:rPr>
              <w:t>621</w:t>
            </w:r>
            <w:r w:rsidR="008B25BE">
              <w:rPr>
                <w:rFonts w:ascii="宋体" w:hAnsi="宋体"/>
                <w:sz w:val="24"/>
              </w:rPr>
              <w:t>001</w:t>
            </w:r>
            <w:r w:rsidR="004028E4">
              <w:rPr>
                <w:rFonts w:ascii="宋体" w:hAnsi="宋体"/>
                <w:sz w:val="24"/>
              </w:rPr>
              <w:t xml:space="preserve">         </w:t>
            </w:r>
            <w:r w:rsidR="006634BA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                  日期：201</w:t>
            </w:r>
            <w:r w:rsidR="004028E4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4028E4">
              <w:rPr>
                <w:rFonts w:ascii="宋体" w:hAnsi="宋体"/>
                <w:sz w:val="24"/>
              </w:rPr>
              <w:t>0</w:t>
            </w:r>
            <w:r w:rsidR="00E9169E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60690A">
              <w:rPr>
                <w:rFonts w:ascii="宋体" w:hAnsi="宋体"/>
                <w:sz w:val="24"/>
              </w:rPr>
              <w:t>2</w:t>
            </w:r>
            <w:r w:rsidR="00E9169E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tbl>
            <w:tblPr>
              <w:tblW w:w="9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4680"/>
              <w:gridCol w:w="1980"/>
              <w:gridCol w:w="1620"/>
            </w:tblGrid>
            <w:tr w:rsidR="00D97263">
              <w:tc>
                <w:tcPr>
                  <w:tcW w:w="1368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From</w:t>
                  </w:r>
                </w:p>
              </w:tc>
              <w:tc>
                <w:tcPr>
                  <w:tcW w:w="4680" w:type="dxa"/>
                </w:tcPr>
                <w:p w:rsidR="00D97263" w:rsidRDefault="00CD7691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昆山</w:t>
                  </w:r>
                  <w:proofErr w:type="gramStart"/>
                  <w:r>
                    <w:rPr>
                      <w:rFonts w:hint="eastAsia"/>
                      <w:bCs/>
                      <w:sz w:val="24"/>
                    </w:rPr>
                    <w:t>禄昌恒电子</w:t>
                  </w:r>
                  <w:proofErr w:type="gramEnd"/>
                  <w:r>
                    <w:rPr>
                      <w:rFonts w:hint="eastAsia"/>
                      <w:bCs/>
                      <w:sz w:val="24"/>
                    </w:rPr>
                    <w:t>有限公司</w:t>
                  </w:r>
                </w:p>
              </w:tc>
              <w:tc>
                <w:tcPr>
                  <w:tcW w:w="1980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索赔金额</w:t>
                  </w:r>
                </w:p>
              </w:tc>
              <w:tc>
                <w:tcPr>
                  <w:tcW w:w="1620" w:type="dxa"/>
                </w:tcPr>
                <w:p w:rsidR="00D97263" w:rsidRDefault="00E9169E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650</w:t>
                  </w:r>
                  <w:r w:rsidR="00CD7691">
                    <w:rPr>
                      <w:rFonts w:hint="eastAsia"/>
                      <w:bCs/>
                      <w:sz w:val="24"/>
                    </w:rPr>
                    <w:t>元</w:t>
                  </w:r>
                </w:p>
              </w:tc>
            </w:tr>
            <w:tr w:rsidR="00D97263">
              <w:tc>
                <w:tcPr>
                  <w:tcW w:w="1368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产品名称</w:t>
                  </w:r>
                </w:p>
              </w:tc>
              <w:tc>
                <w:tcPr>
                  <w:tcW w:w="8280" w:type="dxa"/>
                  <w:gridSpan w:val="3"/>
                </w:tcPr>
                <w:p w:rsidR="00D97263" w:rsidRDefault="00E9169E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 w:rsidRPr="00E9169E">
                    <w:rPr>
                      <w:bCs/>
                      <w:sz w:val="24"/>
                    </w:rPr>
                    <w:t>Zp1</w:t>
                  </w:r>
                  <w:r w:rsidR="005160D7">
                    <w:rPr>
                      <w:bCs/>
                      <w:sz w:val="24"/>
                    </w:rPr>
                    <w:t>38322</w:t>
                  </w:r>
                  <w:r w:rsidR="005160D7">
                    <w:rPr>
                      <w:rFonts w:hint="eastAsia"/>
                      <w:bCs/>
                      <w:sz w:val="24"/>
                    </w:rPr>
                    <w:t>（</w:t>
                  </w:r>
                  <w:r w:rsidR="005160D7">
                    <w:rPr>
                      <w:rFonts w:hint="eastAsia"/>
                      <w:bCs/>
                      <w:sz w:val="24"/>
                    </w:rPr>
                    <w:t>S</w:t>
                  </w:r>
                  <w:r w:rsidR="005160D7">
                    <w:rPr>
                      <w:bCs/>
                      <w:sz w:val="24"/>
                    </w:rPr>
                    <w:t>WH1383-V2</w:t>
                  </w:r>
                  <w:r w:rsidR="005160D7">
                    <w:rPr>
                      <w:rFonts w:hint="eastAsia"/>
                      <w:bCs/>
                      <w:sz w:val="24"/>
                    </w:rPr>
                    <w:t>）</w:t>
                  </w:r>
                </w:p>
              </w:tc>
            </w:tr>
          </w:tbl>
          <w:p w:rsidR="00D97263" w:rsidRDefault="00D97263">
            <w:pPr>
              <w:spacing w:line="440" w:lineRule="exact"/>
              <w:rPr>
                <w:bCs/>
                <w:sz w:val="24"/>
              </w:rPr>
            </w:pPr>
          </w:p>
          <w:p w:rsidR="00D97263" w:rsidRPr="0060690A" w:rsidRDefault="00CD7691">
            <w:pPr>
              <w:spacing w:line="440" w:lineRule="exact"/>
              <w:rPr>
                <w:bCs/>
                <w:sz w:val="28"/>
                <w:szCs w:val="28"/>
              </w:rPr>
            </w:pPr>
            <w:r w:rsidRPr="0060690A">
              <w:rPr>
                <w:rFonts w:hint="eastAsia"/>
                <w:bCs/>
                <w:sz w:val="28"/>
                <w:szCs w:val="28"/>
              </w:rPr>
              <w:t>事实描述：</w:t>
            </w:r>
          </w:p>
          <w:p w:rsidR="004028E4" w:rsidRPr="0060690A" w:rsidRDefault="00CD7691" w:rsidP="004028E4">
            <w:pPr>
              <w:pStyle w:val="a8"/>
              <w:spacing w:line="440" w:lineRule="exact"/>
              <w:ind w:left="360" w:firstLineChars="0" w:firstLine="0"/>
              <w:rPr>
                <w:bCs/>
                <w:sz w:val="28"/>
                <w:szCs w:val="28"/>
              </w:rPr>
            </w:pPr>
            <w:r w:rsidRPr="0060690A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 w:rsidR="004028E4" w:rsidRPr="0060690A">
              <w:rPr>
                <w:rFonts w:hint="eastAsia"/>
                <w:bCs/>
                <w:sz w:val="28"/>
                <w:szCs w:val="28"/>
              </w:rPr>
              <w:t>贵司生产出货的</w:t>
            </w:r>
            <w:r w:rsidR="005160D7" w:rsidRPr="00E9169E">
              <w:rPr>
                <w:bCs/>
                <w:sz w:val="24"/>
              </w:rPr>
              <w:t>Zp1</w:t>
            </w:r>
            <w:r w:rsidR="005160D7">
              <w:rPr>
                <w:bCs/>
                <w:sz w:val="24"/>
              </w:rPr>
              <w:t>38322</w:t>
            </w:r>
            <w:r w:rsidR="004028E4" w:rsidRPr="0060690A">
              <w:rPr>
                <w:rFonts w:hint="eastAsia"/>
                <w:bCs/>
                <w:sz w:val="28"/>
                <w:szCs w:val="28"/>
              </w:rPr>
              <w:t>板子中</w:t>
            </w:r>
            <w:r w:rsidR="004028E4" w:rsidRPr="0060690A">
              <w:rPr>
                <w:rFonts w:hint="eastAsia"/>
                <w:bCs/>
                <w:sz w:val="28"/>
                <w:szCs w:val="28"/>
              </w:rPr>
              <w:t>,</w:t>
            </w:r>
            <w:r w:rsidR="0060690A" w:rsidRPr="0060690A">
              <w:rPr>
                <w:rFonts w:hint="eastAsia"/>
                <w:sz w:val="28"/>
                <w:szCs w:val="28"/>
              </w:rPr>
              <w:t xml:space="preserve"> </w:t>
            </w:r>
            <w:r w:rsidR="005160D7">
              <w:rPr>
                <w:rFonts w:hint="eastAsia"/>
                <w:sz w:val="28"/>
                <w:szCs w:val="28"/>
              </w:rPr>
              <w:t>有</w:t>
            </w:r>
            <w:r w:rsidR="005160D7">
              <w:rPr>
                <w:rFonts w:hint="eastAsia"/>
                <w:sz w:val="28"/>
                <w:szCs w:val="28"/>
              </w:rPr>
              <w:t>8pcs</w:t>
            </w:r>
            <w:r w:rsidR="005160D7">
              <w:rPr>
                <w:rFonts w:hint="eastAsia"/>
                <w:sz w:val="28"/>
                <w:szCs w:val="28"/>
              </w:rPr>
              <w:t>不良</w:t>
            </w:r>
            <w:r w:rsidR="00E9169E">
              <w:rPr>
                <w:sz w:val="28"/>
                <w:szCs w:val="28"/>
              </w:rPr>
              <w:t>,</w:t>
            </w:r>
            <w:r w:rsidR="00B467B4" w:rsidRPr="0060690A">
              <w:rPr>
                <w:rFonts w:hint="eastAsia"/>
                <w:bCs/>
                <w:sz w:val="28"/>
                <w:szCs w:val="28"/>
              </w:rPr>
              <w:t>对</w:t>
            </w:r>
            <w:r w:rsidR="004028E4" w:rsidRPr="0060690A">
              <w:rPr>
                <w:rFonts w:hint="eastAsia"/>
                <w:bCs/>
                <w:sz w:val="28"/>
                <w:szCs w:val="28"/>
              </w:rPr>
              <w:t>于</w:t>
            </w:r>
            <w:r w:rsidR="00B467B4" w:rsidRPr="0060690A">
              <w:rPr>
                <w:rFonts w:hint="eastAsia"/>
                <w:bCs/>
                <w:sz w:val="28"/>
                <w:szCs w:val="28"/>
              </w:rPr>
              <w:t>此次不良品出货给我</w:t>
            </w:r>
            <w:r w:rsidR="004028E4" w:rsidRPr="0060690A">
              <w:rPr>
                <w:rFonts w:hint="eastAsia"/>
                <w:bCs/>
                <w:sz w:val="28"/>
                <w:szCs w:val="28"/>
              </w:rPr>
              <w:t>司</w:t>
            </w:r>
            <w:r w:rsidRPr="0060690A">
              <w:rPr>
                <w:rFonts w:hint="eastAsia"/>
                <w:bCs/>
                <w:sz w:val="28"/>
                <w:szCs w:val="28"/>
              </w:rPr>
              <w:t>而导致我司损失应由贵司承担：</w:t>
            </w:r>
          </w:p>
          <w:p w:rsidR="0060690A" w:rsidRPr="0060690A" w:rsidRDefault="0060690A" w:rsidP="0060690A">
            <w:pPr>
              <w:spacing w:line="440" w:lineRule="exact"/>
              <w:ind w:firstLineChars="200" w:firstLine="560"/>
              <w:rPr>
                <w:bCs/>
                <w:sz w:val="28"/>
                <w:szCs w:val="28"/>
              </w:rPr>
            </w:pPr>
            <w:r w:rsidRPr="0060690A">
              <w:rPr>
                <w:rFonts w:hint="eastAsia"/>
                <w:bCs/>
                <w:sz w:val="28"/>
                <w:szCs w:val="28"/>
              </w:rPr>
              <w:t>共计</w:t>
            </w:r>
            <w:r w:rsidRPr="0060690A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="00E9169E">
              <w:rPr>
                <w:bCs/>
                <w:sz w:val="28"/>
                <w:szCs w:val="28"/>
              </w:rPr>
              <w:t>650</w:t>
            </w:r>
            <w:r w:rsidRPr="0060690A">
              <w:rPr>
                <w:bCs/>
                <w:sz w:val="28"/>
                <w:szCs w:val="28"/>
              </w:rPr>
              <w:t xml:space="preserve"> </w:t>
            </w:r>
            <w:r w:rsidRPr="0060690A">
              <w:rPr>
                <w:rFonts w:hint="eastAsia"/>
                <w:bCs/>
                <w:sz w:val="28"/>
                <w:szCs w:val="28"/>
              </w:rPr>
              <w:t>元</w:t>
            </w:r>
          </w:p>
          <w:p w:rsidR="004028E4" w:rsidRPr="0060690A" w:rsidRDefault="00BE31A0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  <w:p w:rsidR="004028E4" w:rsidRPr="0060690A" w:rsidRDefault="00BE31A0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                </w:t>
            </w:r>
          </w:p>
          <w:p w:rsidR="00BE31A0" w:rsidRDefault="00BE31A0" w:rsidP="00BE31A0">
            <w:pPr>
              <w:spacing w:line="440" w:lineRule="exact"/>
              <w:ind w:firstLine="5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</w:p>
          <w:p w:rsidR="00BE31A0" w:rsidRDefault="00BE31A0" w:rsidP="00BE31A0">
            <w:pPr>
              <w:spacing w:line="440" w:lineRule="exact"/>
              <w:ind w:firstLine="564"/>
              <w:rPr>
                <w:bCs/>
                <w:sz w:val="28"/>
                <w:szCs w:val="28"/>
              </w:rPr>
            </w:pPr>
          </w:p>
          <w:p w:rsidR="00BE31A0" w:rsidRDefault="00BE31A0" w:rsidP="00BE31A0">
            <w:pPr>
              <w:spacing w:line="440" w:lineRule="exact"/>
              <w:ind w:firstLine="564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6BBE85E8" wp14:editId="072401C8">
                  <wp:extent cx="1642533" cy="1231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685b35b155afa71c78c2316fec67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864" cy="123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                    </w:t>
            </w:r>
          </w:p>
          <w:p w:rsidR="004028E4" w:rsidRPr="0060690A" w:rsidRDefault="00BE31A0" w:rsidP="00BE31A0">
            <w:pPr>
              <w:spacing w:line="440" w:lineRule="exact"/>
              <w:ind w:firstLineChars="1200" w:firstLine="3360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2D9315FF" wp14:editId="7EBFA9C1">
                  <wp:extent cx="1212850" cy="1617133"/>
                  <wp:effectExtent l="209550" t="0" r="17780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61d1f9b66ade378621cfcc60dcf40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16540" cy="162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7941C98F" wp14:editId="6BDE6E21">
                  <wp:extent cx="1253599" cy="1671464"/>
                  <wp:effectExtent l="209550" t="0" r="1943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b726dfa26f67bb7250790a77f698fc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303112" cy="173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              </w:t>
            </w:r>
          </w:p>
          <w:p w:rsidR="005160D7" w:rsidRDefault="00BE31A0" w:rsidP="005160D7">
            <w:pPr>
              <w:ind w:firstLine="539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22ADC472" wp14:editId="7F561982">
                  <wp:extent cx="1540510" cy="115538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82b9c4e0eeacd1ce770a3e807641a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358" cy="115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</w:t>
            </w: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04C982FD" wp14:editId="41B2D237">
                  <wp:extent cx="1540933" cy="1155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a85c6411aa9d8721b030de0c63474f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385" cy="115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 </w:t>
            </w: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6023EB68" wp14:editId="5D0ACC99">
                  <wp:extent cx="1540933" cy="11557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c490bc3a4371e70d539c02013223f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710" cy="115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0D7" w:rsidRDefault="005160D7" w:rsidP="005160D7">
            <w:pPr>
              <w:ind w:firstLine="539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3B8B0E58" wp14:editId="60B20E1F">
                  <wp:extent cx="2015066" cy="1511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5c54db8d60a1f25d6286037614f55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30" cy="15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6BD745C5" wp14:editId="3C9C774D">
                  <wp:extent cx="2082800" cy="1562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6dd59c37da334e97bb7a05729d69b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8E4" w:rsidRPr="005160D7" w:rsidRDefault="004028E4" w:rsidP="00BE31A0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60690A">
              <w:rPr>
                <w:rFonts w:hint="eastAsia"/>
                <w:bCs/>
                <w:sz w:val="28"/>
                <w:szCs w:val="28"/>
              </w:rPr>
              <w:t>以上这些品质问题请贵</w:t>
            </w:r>
            <w:proofErr w:type="gramStart"/>
            <w:r w:rsidRPr="0060690A">
              <w:rPr>
                <w:rFonts w:hint="eastAsia"/>
                <w:bCs/>
                <w:sz w:val="28"/>
                <w:szCs w:val="28"/>
              </w:rPr>
              <w:t>司充分</w:t>
            </w:r>
            <w:proofErr w:type="gramEnd"/>
            <w:r w:rsidRPr="0060690A">
              <w:rPr>
                <w:rFonts w:hint="eastAsia"/>
                <w:bCs/>
                <w:sz w:val="28"/>
                <w:szCs w:val="28"/>
              </w:rPr>
              <w:t>重视品质第一的理念，请</w:t>
            </w:r>
            <w:proofErr w:type="gramStart"/>
            <w:r w:rsidRPr="0060690A">
              <w:rPr>
                <w:rFonts w:hint="eastAsia"/>
                <w:bCs/>
                <w:sz w:val="28"/>
                <w:szCs w:val="28"/>
              </w:rPr>
              <w:t>于对此份</w:t>
            </w:r>
            <w:proofErr w:type="gramEnd"/>
            <w:r w:rsidRPr="0060690A">
              <w:rPr>
                <w:rFonts w:hint="eastAsia"/>
                <w:bCs/>
                <w:sz w:val="28"/>
                <w:szCs w:val="28"/>
              </w:rPr>
              <w:t>我司损失签字盖章回传，谢谢！</w:t>
            </w:r>
          </w:p>
          <w:p w:rsidR="004028E4" w:rsidRDefault="004028E4" w:rsidP="008B25BE">
            <w:pPr>
              <w:spacing w:line="440" w:lineRule="exact"/>
              <w:ind w:firstLineChars="900" w:firstLine="3240"/>
              <w:rPr>
                <w:bCs/>
                <w:sz w:val="36"/>
                <w:szCs w:val="36"/>
              </w:rPr>
            </w:pPr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责任单位：</w:t>
            </w:r>
            <w:r w:rsidR="0060690A">
              <w:rPr>
                <w:rFonts w:ascii="Tahoma" w:hAnsi="Tahoma" w:cs="Tahoma" w:hint="eastAsia"/>
                <w:color w:val="000000"/>
                <w:sz w:val="36"/>
                <w:szCs w:val="36"/>
              </w:rPr>
              <w:t>进新电子实业有限公司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/>
                <w:bCs/>
                <w:sz w:val="28"/>
                <w:szCs w:val="28"/>
              </w:rPr>
              <w:t>签字：</w:t>
            </w:r>
            <w:r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>
              <w:rPr>
                <w:rFonts w:hint="eastAsia"/>
                <w:bCs/>
                <w:sz w:val="28"/>
                <w:szCs w:val="28"/>
              </w:rPr>
              <w:t>日期：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C071C1" w:rsidRDefault="004028E4" w:rsidP="00BE31A0">
            <w:pPr>
              <w:spacing w:line="440" w:lineRule="exact"/>
              <w:ind w:firstLineChars="1800" w:firstLine="504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盖章：</w:t>
            </w:r>
            <w:bookmarkStart w:id="1" w:name="_GoBack"/>
            <w:bookmarkEnd w:id="1"/>
          </w:p>
          <w:p w:rsidR="00C071C1" w:rsidRPr="00C071C1" w:rsidRDefault="00C071C1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</w:p>
        </w:tc>
      </w:tr>
      <w:bookmarkEnd w:id="0"/>
    </w:tbl>
    <w:p w:rsidR="00C071C1" w:rsidRPr="00C071C1" w:rsidRDefault="00C071C1" w:rsidP="00C071C1">
      <w:pPr>
        <w:rPr>
          <w:rFonts w:hint="eastAsia"/>
          <w:sz w:val="24"/>
        </w:rPr>
      </w:pPr>
    </w:p>
    <w:sectPr w:rsidR="00C071C1" w:rsidRPr="00C071C1" w:rsidSect="00D97263">
      <w:headerReference w:type="default" r:id="rId16"/>
      <w:pgSz w:w="11906" w:h="16838"/>
      <w:pgMar w:top="1020" w:right="1800" w:bottom="935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BD3" w:rsidRDefault="00972BD3" w:rsidP="00D97263">
      <w:r>
        <w:separator/>
      </w:r>
    </w:p>
  </w:endnote>
  <w:endnote w:type="continuationSeparator" w:id="0">
    <w:p w:rsidR="00972BD3" w:rsidRDefault="00972BD3" w:rsidP="00D9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BD3" w:rsidRDefault="00972BD3" w:rsidP="00D97263">
      <w:r>
        <w:separator/>
      </w:r>
    </w:p>
  </w:footnote>
  <w:footnote w:type="continuationSeparator" w:id="0">
    <w:p w:rsidR="00972BD3" w:rsidRDefault="00972BD3" w:rsidP="00D9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63" w:rsidRDefault="00D9726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5EA8"/>
    <w:multiLevelType w:val="hybridMultilevel"/>
    <w:tmpl w:val="5CEADAE2"/>
    <w:lvl w:ilvl="0" w:tplc="CB80A0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59D02F3"/>
    <w:rsid w:val="000313C2"/>
    <w:rsid w:val="00292A76"/>
    <w:rsid w:val="004028E4"/>
    <w:rsid w:val="005160D7"/>
    <w:rsid w:val="00573ABC"/>
    <w:rsid w:val="0060690A"/>
    <w:rsid w:val="006634BA"/>
    <w:rsid w:val="00713F3F"/>
    <w:rsid w:val="008269CE"/>
    <w:rsid w:val="008A6615"/>
    <w:rsid w:val="008B25BE"/>
    <w:rsid w:val="008C1E41"/>
    <w:rsid w:val="00972BD3"/>
    <w:rsid w:val="00A30EC2"/>
    <w:rsid w:val="00A9017F"/>
    <w:rsid w:val="00A9581C"/>
    <w:rsid w:val="00B467B4"/>
    <w:rsid w:val="00BE31A0"/>
    <w:rsid w:val="00C071C1"/>
    <w:rsid w:val="00CD7691"/>
    <w:rsid w:val="00D13A0F"/>
    <w:rsid w:val="00D30747"/>
    <w:rsid w:val="00D370F3"/>
    <w:rsid w:val="00D97263"/>
    <w:rsid w:val="00E9169E"/>
    <w:rsid w:val="00ED4B07"/>
    <w:rsid w:val="44532EF3"/>
    <w:rsid w:val="659D02F3"/>
    <w:rsid w:val="6E2B0658"/>
    <w:rsid w:val="715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B11AE"/>
  <w15:docId w15:val="{B21F6953-CB5F-4175-B68E-C9685F08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9726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D97263"/>
    <w:rPr>
      <w:b/>
      <w:sz w:val="24"/>
    </w:rPr>
  </w:style>
  <w:style w:type="paragraph" w:styleId="a4">
    <w:name w:val="footer"/>
    <w:basedOn w:val="a"/>
    <w:rsid w:val="00D97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D97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rsid w:val="008A6615"/>
    <w:rPr>
      <w:sz w:val="18"/>
      <w:szCs w:val="18"/>
    </w:rPr>
  </w:style>
  <w:style w:type="character" w:customStyle="1" w:styleId="a7">
    <w:name w:val="批注框文本 字符"/>
    <w:basedOn w:val="a0"/>
    <w:link w:val="a6"/>
    <w:rsid w:val="008A6615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02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9981;&#21512;&#26684;&#21697;&#32602;&#27454;&#36890;&#30693;&#2133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不合格品罚款通知单.wpt</Template>
  <TotalTime>434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Curtain</dc:creator>
  <cp:lastModifiedBy>huaxinlwm@163.com</cp:lastModifiedBy>
  <cp:revision>14</cp:revision>
  <dcterms:created xsi:type="dcterms:W3CDTF">2018-07-28T07:14:00Z</dcterms:created>
  <dcterms:modified xsi:type="dcterms:W3CDTF">2019-10-24T02:42:00Z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